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1427C1" w:rsidP="00913946">
            <w:pPr>
              <w:pStyle w:val="Title"/>
            </w:pPr>
            <w:r>
              <w:t>Ahmad Saeed</w:t>
            </w:r>
          </w:p>
          <w:p w:rsidR="00692703" w:rsidRPr="00CF1A49" w:rsidRDefault="001427C1" w:rsidP="00913946">
            <w:pPr>
              <w:pStyle w:val="ContactInfo"/>
              <w:contextualSpacing w:val="0"/>
            </w:pPr>
            <w:r>
              <w:t>432-421-6816</w:t>
            </w:r>
          </w:p>
          <w:p w:rsidR="00692703" w:rsidRPr="00CF1A49" w:rsidRDefault="001427C1" w:rsidP="00913946">
            <w:pPr>
              <w:pStyle w:val="ContactInfoEmphasis"/>
              <w:contextualSpacing w:val="0"/>
            </w:pPr>
            <w:r>
              <w:t>Ahmsae01@gmail.com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CD43AB" w:rsidRDefault="00F043B6" w:rsidP="001427C1">
            <w:pPr>
              <w:pStyle w:val="Heading1"/>
              <w:outlineLvl w:val="0"/>
            </w:pPr>
            <w:r>
              <w:t>Summary</w:t>
            </w:r>
          </w:p>
          <w:p w:rsidR="001427C1" w:rsidRPr="001427C1" w:rsidRDefault="001427C1" w:rsidP="001427C1">
            <w:pPr>
              <w:pStyle w:val="Heading1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  <w:sdt>
            <w:sdtPr>
              <w:alias w:val="Skills:"/>
              <w:tag w:val="Skills:"/>
              <w:id w:val="651570115"/>
              <w:placeholder>
                <w:docPart w:val="16DA1F07DAFC4C5EB5BD9D0CCD7E389A"/>
              </w:placeholder>
              <w:temporary/>
              <w:showingPlcHdr/>
              <w15:appearance w15:val="hidden"/>
            </w:sdtPr>
            <w:sdtEndPr/>
            <w:sdtContent>
              <w:p w:rsidR="00F043B6" w:rsidRPr="00CF1A49" w:rsidRDefault="00F043B6" w:rsidP="00F043B6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F043B6" w:rsidRPr="006E1507" w:rsidTr="005A66D1">
              <w:tc>
                <w:tcPr>
                  <w:tcW w:w="4675" w:type="dxa"/>
                </w:tcPr>
                <w:p w:rsidR="00F043B6" w:rsidRPr="00240BCE" w:rsidRDefault="00F043B6" w:rsidP="001427C1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:rsidR="00F043B6" w:rsidRPr="0046202A" w:rsidRDefault="00F043B6" w:rsidP="00F043B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043B6" w:rsidRPr="00CF1A49" w:rsidRDefault="00F043B6" w:rsidP="00A56A06">
            <w:pPr>
              <w:contextualSpacing w:val="0"/>
            </w:pPr>
          </w:p>
        </w:tc>
      </w:tr>
    </w:tbl>
    <w:p w:rsidR="004E01EB" w:rsidRPr="00CF1A49" w:rsidRDefault="00764DF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DE6BC1F04EC47009A6851D07AE60A4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A56A06" w:rsidRPr="00CF1A49" w:rsidRDefault="00A56A06" w:rsidP="00A56A06">
            <w:pPr>
              <w:pStyle w:val="Heading3"/>
              <w:contextualSpacing w:val="0"/>
              <w:outlineLvl w:val="2"/>
            </w:pPr>
            <w:r>
              <w:t>sEPTEMBER 2019</w:t>
            </w:r>
            <w:r w:rsidRPr="00CF1A49">
              <w:t xml:space="preserve"> – </w:t>
            </w:r>
            <w:r>
              <w:t>pRESENT</w:t>
            </w:r>
          </w:p>
          <w:p w:rsidR="00A56A06" w:rsidRPr="00CF1A49" w:rsidRDefault="003728A0" w:rsidP="00A56A06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 xml:space="preserve">Technology analyst specialist, </w:t>
            </w:r>
            <w:r>
              <w:t>BMO CM FX</w:t>
            </w:r>
            <w:r>
              <w:rPr>
                <w:b w:val="0"/>
              </w:rPr>
              <w:t xml:space="preserve"> </w:t>
            </w:r>
            <w:r w:rsidR="00A075EF">
              <w:rPr>
                <w:rStyle w:val="SubtleReference"/>
              </w:rPr>
              <w:t>/</w:t>
            </w:r>
            <w:r w:rsidR="00E437DE">
              <w:rPr>
                <w:rStyle w:val="SubtleReference"/>
              </w:rPr>
              <w:t xml:space="preserve"> toronto</w:t>
            </w:r>
          </w:p>
          <w:p w:rsidR="00A56A06" w:rsidRDefault="00A56A06" w:rsidP="00A56A06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</w:p>
          <w:p w:rsidR="00A56A06" w:rsidRDefault="00A56A06" w:rsidP="00A56A06">
            <w:pPr>
              <w:pStyle w:val="Heading3"/>
              <w:contextualSpacing w:val="0"/>
              <w:outlineLvl w:val="2"/>
            </w:pPr>
          </w:p>
          <w:p w:rsidR="00191D7F" w:rsidRDefault="00191D7F" w:rsidP="001D0BF1">
            <w:pPr>
              <w:pStyle w:val="Heading3"/>
              <w:contextualSpacing w:val="0"/>
              <w:outlineLvl w:val="2"/>
            </w:pPr>
          </w:p>
          <w:p w:rsidR="00191D7F" w:rsidRDefault="00191D7F" w:rsidP="001D0BF1">
            <w:pPr>
              <w:pStyle w:val="Heading3"/>
              <w:contextualSpacing w:val="0"/>
              <w:outlineLvl w:val="2"/>
            </w:pPr>
          </w:p>
          <w:p w:rsidR="001D0BF1" w:rsidRPr="00CF1A49" w:rsidRDefault="00A56A06" w:rsidP="001D0BF1">
            <w:pPr>
              <w:pStyle w:val="Heading3"/>
              <w:contextualSpacing w:val="0"/>
              <w:outlineLvl w:val="2"/>
            </w:pPr>
            <w:r>
              <w:t>jANUARY 2013</w:t>
            </w:r>
            <w:r w:rsidR="001D0BF1" w:rsidRPr="00CF1A49">
              <w:t xml:space="preserve"> – </w:t>
            </w:r>
            <w:r>
              <w:t>sEPTEMBER 2019</w:t>
            </w:r>
          </w:p>
          <w:p w:rsidR="001D0BF1" w:rsidRPr="00CF1A49" w:rsidRDefault="003728A0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Application support analyst,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t xml:space="preserve">RBC CM Equities </w:t>
            </w:r>
            <w:r w:rsidR="00E437DE">
              <w:rPr>
                <w:rStyle w:val="SubtleReference"/>
              </w:rPr>
              <w:t>/ toro</w:t>
            </w:r>
            <w:r w:rsidR="002A3043">
              <w:rPr>
                <w:rStyle w:val="SubtleReference"/>
              </w:rPr>
              <w:t>NTO</w:t>
            </w:r>
          </w:p>
          <w:p w:rsidR="002C7EB0" w:rsidRPr="00CF1A49" w:rsidRDefault="002C7EB0" w:rsidP="001427C1"/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E437DE" w:rsidP="00F61DF9">
            <w:pPr>
              <w:pStyle w:val="Heading3"/>
              <w:contextualSpacing w:val="0"/>
              <w:outlineLvl w:val="2"/>
            </w:pPr>
            <w:r>
              <w:t>September 2011 – november 2012</w:t>
            </w:r>
          </w:p>
          <w:p w:rsidR="00F61DF9" w:rsidRPr="00CF1A49" w:rsidRDefault="00BF2A03" w:rsidP="00F61DF9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Application support analyst,</w:t>
            </w:r>
            <w:r w:rsidR="00F61DF9" w:rsidRPr="00CF1A49">
              <w:t xml:space="preserve"> </w:t>
            </w:r>
            <w:r>
              <w:t>union bank of switzerlan</w:t>
            </w:r>
            <w:r w:rsidR="007471BF">
              <w:t>D</w:t>
            </w:r>
            <w:r w:rsidR="00E437DE">
              <w:rPr>
                <w:rStyle w:val="SubtleReference"/>
              </w:rPr>
              <w:t xml:space="preserve"> / New york</w:t>
            </w:r>
          </w:p>
          <w:p w:rsidR="00E437DE" w:rsidRDefault="00E437DE" w:rsidP="00E437DE"/>
          <w:p w:rsidR="00E437DE" w:rsidRPr="00CF1A49" w:rsidRDefault="00E437DE" w:rsidP="00E437DE">
            <w:pPr>
              <w:pStyle w:val="Heading3"/>
              <w:contextualSpacing w:val="0"/>
              <w:outlineLvl w:val="2"/>
            </w:pPr>
            <w:r>
              <w:t>january 2011 – march 2011</w:t>
            </w:r>
          </w:p>
          <w:p w:rsidR="00E437DE" w:rsidRPr="00CF1A49" w:rsidRDefault="00BF2A03" w:rsidP="00E437DE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 xml:space="preserve">system </w:t>
            </w:r>
            <w:r w:rsidR="00144603">
              <w:rPr>
                <w:rStyle w:val="SubtleReference"/>
              </w:rPr>
              <w:t>AUDITOR</w:t>
            </w:r>
            <w:r>
              <w:rPr>
                <w:rStyle w:val="SubtleReference"/>
              </w:rPr>
              <w:t>,</w:t>
            </w:r>
            <w:r w:rsidR="00E437DE" w:rsidRPr="00CF1A49">
              <w:t xml:space="preserve"> </w:t>
            </w:r>
            <w:r>
              <w:t>price waterhouse coopers&amp;lybrand</w:t>
            </w:r>
            <w:r w:rsidR="00E437DE">
              <w:rPr>
                <w:rStyle w:val="SubtleReference"/>
              </w:rPr>
              <w:t xml:space="preserve"> / puerto rico</w:t>
            </w:r>
          </w:p>
          <w:p w:rsidR="008328F4" w:rsidRDefault="008328F4" w:rsidP="00E437DE">
            <w:pPr>
              <w:pStyle w:val="Heading3"/>
              <w:contextualSpacing w:val="0"/>
              <w:outlineLvl w:val="2"/>
            </w:pPr>
          </w:p>
          <w:p w:rsidR="00E437DE" w:rsidRPr="00CF1A49" w:rsidRDefault="00E437DE" w:rsidP="00E437DE">
            <w:pPr>
              <w:pStyle w:val="Heading3"/>
              <w:contextualSpacing w:val="0"/>
              <w:outlineLvl w:val="2"/>
            </w:pPr>
            <w:r>
              <w:t>March 2010 – September 2010</w:t>
            </w:r>
          </w:p>
          <w:p w:rsidR="00E437DE" w:rsidRPr="00CF1A49" w:rsidRDefault="00E57EA7" w:rsidP="00E437DE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IT assistant</w:t>
            </w:r>
            <w:r w:rsidR="00E437DE" w:rsidRPr="00CF1A49">
              <w:t xml:space="preserve">, </w:t>
            </w:r>
            <w:r>
              <w:t>fomento industrial-pridco</w:t>
            </w:r>
            <w:r w:rsidR="00E437DE">
              <w:rPr>
                <w:rStyle w:val="SubtleReference"/>
              </w:rPr>
              <w:t xml:space="preserve"> / Puerto rico</w:t>
            </w:r>
          </w:p>
          <w:p w:rsidR="00E437DE" w:rsidRDefault="00E437DE" w:rsidP="00E437DE">
            <w:bookmarkStart w:id="0" w:name="_GoBack"/>
            <w:bookmarkEnd w:id="0"/>
          </w:p>
        </w:tc>
      </w:tr>
    </w:tbl>
    <w:sdt>
      <w:sdtPr>
        <w:alias w:val="Education:"/>
        <w:tag w:val="Education:"/>
        <w:id w:val="-1908763273"/>
        <w:placeholder>
          <w:docPart w:val="4832A7FE53534EBFB139261D679131EB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A56A06" w:rsidP="001D0BF1">
            <w:pPr>
              <w:pStyle w:val="Heading3"/>
              <w:contextualSpacing w:val="0"/>
              <w:outlineLvl w:val="2"/>
            </w:pPr>
            <w:r>
              <w:t>2010</w:t>
            </w:r>
          </w:p>
          <w:p w:rsidR="00A56A06" w:rsidRPr="00A56A06" w:rsidRDefault="00A56A06" w:rsidP="00A56A06">
            <w:pPr>
              <w:pStyle w:val="Heading3"/>
              <w:outlineLvl w:val="2"/>
              <w:rPr>
                <w:color w:val="1D824C" w:themeColor="accent1"/>
                <w:sz w:val="26"/>
                <w:szCs w:val="26"/>
              </w:rPr>
            </w:pPr>
            <w:r w:rsidRPr="00A56A06">
              <w:rPr>
                <w:color w:val="1D824C" w:themeColor="accent1"/>
                <w:sz w:val="26"/>
                <w:szCs w:val="26"/>
              </w:rPr>
              <w:t>University of Puerto Rico, Río Piedras Campus, San Juan, PR. GPA 3.2</w:t>
            </w:r>
          </w:p>
          <w:p w:rsidR="007538DC" w:rsidRPr="00CF1A49" w:rsidRDefault="00E437DE" w:rsidP="00A56A06">
            <w:pPr>
              <w:contextualSpacing w:val="0"/>
            </w:pPr>
            <w:r w:rsidRPr="00A56A06">
              <w:rPr>
                <w:color w:val="000000" w:themeColor="text1"/>
                <w:sz w:val="26"/>
                <w:szCs w:val="26"/>
              </w:rPr>
              <w:t>Bachelor’s Degree in business administration</w:t>
            </w:r>
            <w:r w:rsidR="00A56A06" w:rsidRPr="00A56A06">
              <w:rPr>
                <w:color w:val="000000" w:themeColor="text1"/>
                <w:sz w:val="26"/>
                <w:szCs w:val="26"/>
              </w:rPr>
              <w:t>, Major in Information Technology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A56A06" w:rsidP="00F61DF9">
            <w:pPr>
              <w:pStyle w:val="Heading3"/>
              <w:contextualSpacing w:val="0"/>
              <w:outlineLvl w:val="2"/>
            </w:pPr>
            <w:r>
              <w:t>2005</w:t>
            </w:r>
          </w:p>
          <w:p w:rsidR="00F61DF9" w:rsidRDefault="00A56A06" w:rsidP="00A56A06">
            <w:pPr>
              <w:pStyle w:val="Heading2"/>
              <w:contextualSpacing w:val="0"/>
              <w:outlineLvl w:val="1"/>
            </w:pPr>
            <w:r w:rsidRPr="00A56A06">
              <w:t xml:space="preserve">Colegio San Ignacio de </w:t>
            </w:r>
            <w:r w:rsidR="00E437DE" w:rsidRPr="00A56A06">
              <w:t>LOYOLA,</w:t>
            </w:r>
            <w:r w:rsidRPr="00A56A06">
              <w:t xml:space="preserve"> San Juan, PR</w:t>
            </w:r>
          </w:p>
        </w:tc>
      </w:tr>
    </w:tbl>
    <w:p w:rsidR="00C06875" w:rsidRDefault="00C06875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:rsidR="00AD782D" w:rsidRPr="00CF1A49" w:rsidRDefault="00C06875" w:rsidP="0062312F">
      <w:pPr>
        <w:pStyle w:val="Heading1"/>
      </w:pPr>
      <w:r>
        <w:lastRenderedPageBreak/>
        <w:t>LANGUAGE PROFICIENCY</w:t>
      </w:r>
    </w:p>
    <w:p w:rsidR="00C06875" w:rsidRDefault="00C06875" w:rsidP="00C06875">
      <w:r>
        <w:t xml:space="preserve">English - </w:t>
      </w:r>
      <w:r w:rsidR="00240BCE">
        <w:t>F</w:t>
      </w:r>
      <w:r>
        <w:t>luent (speaking, reading, writing)</w:t>
      </w:r>
    </w:p>
    <w:p w:rsidR="00B51D1B" w:rsidRPr="006E1507" w:rsidRDefault="00C06875" w:rsidP="00C06875">
      <w:r>
        <w:t xml:space="preserve">Spanish - </w:t>
      </w:r>
      <w:r w:rsidR="00240BCE">
        <w:t>F</w:t>
      </w:r>
      <w:r>
        <w:t>luent (speaking, reading, writing)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DF1" w:rsidRDefault="00764DF1" w:rsidP="0068194B">
      <w:r>
        <w:separator/>
      </w:r>
    </w:p>
    <w:p w:rsidR="00764DF1" w:rsidRDefault="00764DF1"/>
    <w:p w:rsidR="00764DF1" w:rsidRDefault="00764DF1"/>
  </w:endnote>
  <w:endnote w:type="continuationSeparator" w:id="0">
    <w:p w:rsidR="00764DF1" w:rsidRDefault="00764DF1" w:rsidP="0068194B">
      <w:r>
        <w:continuationSeparator/>
      </w:r>
    </w:p>
    <w:p w:rsidR="00764DF1" w:rsidRDefault="00764DF1"/>
    <w:p w:rsidR="00764DF1" w:rsidRDefault="00764D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7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DF1" w:rsidRDefault="00764DF1" w:rsidP="0068194B">
      <w:r>
        <w:separator/>
      </w:r>
    </w:p>
    <w:p w:rsidR="00764DF1" w:rsidRDefault="00764DF1"/>
    <w:p w:rsidR="00764DF1" w:rsidRDefault="00764DF1"/>
  </w:footnote>
  <w:footnote w:type="continuationSeparator" w:id="0">
    <w:p w:rsidR="00764DF1" w:rsidRDefault="00764DF1" w:rsidP="0068194B">
      <w:r>
        <w:continuationSeparator/>
      </w:r>
    </w:p>
    <w:p w:rsidR="00764DF1" w:rsidRDefault="00764DF1"/>
    <w:p w:rsidR="00764DF1" w:rsidRDefault="00764D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E96B6C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25F49"/>
    <w:multiLevelType w:val="multilevel"/>
    <w:tmpl w:val="A76C6892"/>
    <w:numStyleLink w:val="Bulletedlist"/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6" w15:restartNumberingAfterBreak="0">
    <w:nsid w:val="62523C93"/>
    <w:multiLevelType w:val="multilevel"/>
    <w:tmpl w:val="A76C689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6"/>
    <w:rsid w:val="000001EF"/>
    <w:rsid w:val="00007322"/>
    <w:rsid w:val="00007728"/>
    <w:rsid w:val="00024584"/>
    <w:rsid w:val="00024730"/>
    <w:rsid w:val="00055E95"/>
    <w:rsid w:val="0006313C"/>
    <w:rsid w:val="0007021F"/>
    <w:rsid w:val="000B2BA5"/>
    <w:rsid w:val="000B446F"/>
    <w:rsid w:val="000F2F8C"/>
    <w:rsid w:val="0010006E"/>
    <w:rsid w:val="001045A8"/>
    <w:rsid w:val="00110AC6"/>
    <w:rsid w:val="00114A91"/>
    <w:rsid w:val="001427C1"/>
    <w:rsid w:val="001427E1"/>
    <w:rsid w:val="00144603"/>
    <w:rsid w:val="00163668"/>
    <w:rsid w:val="00171566"/>
    <w:rsid w:val="00174676"/>
    <w:rsid w:val="001755A8"/>
    <w:rsid w:val="00176F56"/>
    <w:rsid w:val="00184014"/>
    <w:rsid w:val="00191D7F"/>
    <w:rsid w:val="00192008"/>
    <w:rsid w:val="00196C7F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0866"/>
    <w:rsid w:val="00236D54"/>
    <w:rsid w:val="00240BCE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3043"/>
    <w:rsid w:val="002B2958"/>
    <w:rsid w:val="002B3FC8"/>
    <w:rsid w:val="002C68E4"/>
    <w:rsid w:val="002C7EB0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28A0"/>
    <w:rsid w:val="003A0632"/>
    <w:rsid w:val="003A30E5"/>
    <w:rsid w:val="003A6ADF"/>
    <w:rsid w:val="003B3433"/>
    <w:rsid w:val="003B5928"/>
    <w:rsid w:val="003D380F"/>
    <w:rsid w:val="003E160D"/>
    <w:rsid w:val="003E4659"/>
    <w:rsid w:val="003F1D5F"/>
    <w:rsid w:val="00405128"/>
    <w:rsid w:val="00406CFF"/>
    <w:rsid w:val="00416B25"/>
    <w:rsid w:val="00420592"/>
    <w:rsid w:val="004319E0"/>
    <w:rsid w:val="00437E8C"/>
    <w:rsid w:val="00440225"/>
    <w:rsid w:val="0046202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1AA8"/>
    <w:rsid w:val="00501CFE"/>
    <w:rsid w:val="00510392"/>
    <w:rsid w:val="00513E2A"/>
    <w:rsid w:val="0053641C"/>
    <w:rsid w:val="00566A35"/>
    <w:rsid w:val="0056701E"/>
    <w:rsid w:val="005740D7"/>
    <w:rsid w:val="00585F41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1F67"/>
    <w:rsid w:val="0062312F"/>
    <w:rsid w:val="00625F2C"/>
    <w:rsid w:val="00635189"/>
    <w:rsid w:val="006618E9"/>
    <w:rsid w:val="0068194B"/>
    <w:rsid w:val="00692703"/>
    <w:rsid w:val="006A1962"/>
    <w:rsid w:val="006B305F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471BF"/>
    <w:rsid w:val="007538DC"/>
    <w:rsid w:val="00757803"/>
    <w:rsid w:val="00764DF1"/>
    <w:rsid w:val="007835C6"/>
    <w:rsid w:val="0079206B"/>
    <w:rsid w:val="00796076"/>
    <w:rsid w:val="007C0566"/>
    <w:rsid w:val="007C606B"/>
    <w:rsid w:val="007E6A61"/>
    <w:rsid w:val="00801140"/>
    <w:rsid w:val="00803404"/>
    <w:rsid w:val="008328F4"/>
    <w:rsid w:val="00834955"/>
    <w:rsid w:val="00855B59"/>
    <w:rsid w:val="00860461"/>
    <w:rsid w:val="0086487C"/>
    <w:rsid w:val="00870B20"/>
    <w:rsid w:val="008741E5"/>
    <w:rsid w:val="008829F8"/>
    <w:rsid w:val="00885897"/>
    <w:rsid w:val="00895201"/>
    <w:rsid w:val="008A473F"/>
    <w:rsid w:val="008A6538"/>
    <w:rsid w:val="008C7056"/>
    <w:rsid w:val="008E22AE"/>
    <w:rsid w:val="008F3B14"/>
    <w:rsid w:val="00901899"/>
    <w:rsid w:val="0090344B"/>
    <w:rsid w:val="00905715"/>
    <w:rsid w:val="00910FB4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307D"/>
    <w:rsid w:val="0098506E"/>
    <w:rsid w:val="009A44CE"/>
    <w:rsid w:val="009C4DFC"/>
    <w:rsid w:val="009D44F8"/>
    <w:rsid w:val="009E3160"/>
    <w:rsid w:val="009F220C"/>
    <w:rsid w:val="009F3B05"/>
    <w:rsid w:val="009F4931"/>
    <w:rsid w:val="00A075EF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6A06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752B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358F"/>
    <w:rsid w:val="00BB4E51"/>
    <w:rsid w:val="00BD431F"/>
    <w:rsid w:val="00BE423E"/>
    <w:rsid w:val="00BF2A03"/>
    <w:rsid w:val="00BF61AC"/>
    <w:rsid w:val="00C06875"/>
    <w:rsid w:val="00C47FA6"/>
    <w:rsid w:val="00C57FC6"/>
    <w:rsid w:val="00C66A7D"/>
    <w:rsid w:val="00C779DA"/>
    <w:rsid w:val="00C814F7"/>
    <w:rsid w:val="00CA4B4D"/>
    <w:rsid w:val="00CB35C3"/>
    <w:rsid w:val="00CD323D"/>
    <w:rsid w:val="00CD43AB"/>
    <w:rsid w:val="00CD44D4"/>
    <w:rsid w:val="00CE4030"/>
    <w:rsid w:val="00CE64B3"/>
    <w:rsid w:val="00CF1A49"/>
    <w:rsid w:val="00D0630C"/>
    <w:rsid w:val="00D243A9"/>
    <w:rsid w:val="00D305E5"/>
    <w:rsid w:val="00D37CD3"/>
    <w:rsid w:val="00D6620B"/>
    <w:rsid w:val="00D66A52"/>
    <w:rsid w:val="00D66EFA"/>
    <w:rsid w:val="00D72A2D"/>
    <w:rsid w:val="00D9521A"/>
    <w:rsid w:val="00D962BE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37DE"/>
    <w:rsid w:val="00E5632B"/>
    <w:rsid w:val="00E56A68"/>
    <w:rsid w:val="00E57EA7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61A"/>
    <w:rsid w:val="00EE2CA8"/>
    <w:rsid w:val="00EF17E8"/>
    <w:rsid w:val="00EF51D9"/>
    <w:rsid w:val="00F043B6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EAC76"/>
  <w15:chartTrackingRefBased/>
  <w15:docId w15:val="{C3A6B473-EE14-4254-B178-929FFF2E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Bulletfirstline">
    <w:name w:val="Bullet first line"/>
    <w:basedOn w:val="Normal"/>
    <w:rsid w:val="00A56A06"/>
    <w:pPr>
      <w:numPr>
        <w:numId w:val="14"/>
      </w:numPr>
      <w:tabs>
        <w:tab w:val="right" w:pos="6480"/>
      </w:tabs>
      <w:spacing w:before="120"/>
    </w:pPr>
    <w:rPr>
      <w:rFonts w:ascii="Garamond" w:eastAsia="Times New Roman" w:hAnsi="Garamond" w:cs="Times New Roman"/>
      <w:color w:val="auto"/>
      <w:sz w:val="20"/>
      <w:szCs w:val="24"/>
    </w:rPr>
  </w:style>
  <w:style w:type="paragraph" w:customStyle="1" w:styleId="Bulletedlistlastitem">
    <w:name w:val="Bulleted list last item"/>
    <w:basedOn w:val="Normal"/>
    <w:rsid w:val="00A56A06"/>
    <w:pPr>
      <w:numPr>
        <w:numId w:val="16"/>
      </w:numPr>
      <w:spacing w:before="20" w:after="120"/>
    </w:pPr>
    <w:rPr>
      <w:rFonts w:ascii="Garamond" w:eastAsia="Times New Roman" w:hAnsi="Garamond" w:cs="Times New Roman"/>
      <w:color w:val="auto"/>
      <w:sz w:val="20"/>
      <w:szCs w:val="24"/>
    </w:rPr>
  </w:style>
  <w:style w:type="paragraph" w:customStyle="1" w:styleId="Bulleted1stline">
    <w:name w:val="Bulleted 1st line"/>
    <w:basedOn w:val="Normal"/>
    <w:link w:val="Bulleted1stlineCharChar"/>
    <w:rsid w:val="00A56A06"/>
    <w:pPr>
      <w:tabs>
        <w:tab w:val="num" w:pos="216"/>
        <w:tab w:val="right" w:pos="6480"/>
      </w:tabs>
      <w:spacing w:before="120"/>
      <w:ind w:left="216" w:hanging="216"/>
    </w:pPr>
    <w:rPr>
      <w:rFonts w:ascii="Garamond" w:eastAsia="Times New Roman" w:hAnsi="Garamond" w:cs="Times New Roman"/>
      <w:color w:val="auto"/>
      <w:sz w:val="20"/>
      <w:szCs w:val="24"/>
    </w:rPr>
  </w:style>
  <w:style w:type="character" w:customStyle="1" w:styleId="Bulleted1stlineCharChar">
    <w:name w:val="Bulleted 1st line Char Char"/>
    <w:link w:val="Bulleted1stline"/>
    <w:rsid w:val="00A56A06"/>
    <w:rPr>
      <w:rFonts w:ascii="Garamond" w:eastAsia="Times New Roman" w:hAnsi="Garamond" w:cs="Times New Roman"/>
      <w:color w:val="auto"/>
      <w:sz w:val="20"/>
      <w:szCs w:val="24"/>
    </w:rPr>
  </w:style>
  <w:style w:type="numbering" w:customStyle="1" w:styleId="Bulletedlist">
    <w:name w:val="Bulleted list"/>
    <w:basedOn w:val="NoList"/>
    <w:rsid w:val="00A56A06"/>
    <w:pPr>
      <w:numPr>
        <w:numId w:val="15"/>
      </w:numPr>
    </w:pPr>
  </w:style>
  <w:style w:type="numbering" w:customStyle="1" w:styleId="BulletedList0">
    <w:name w:val="Bulleted List"/>
    <w:basedOn w:val="NoList"/>
    <w:rsid w:val="00A56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omer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E6BC1F04EC47009A6851D07AE60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8C8B-055F-4B43-A8C3-801DB4D01D61}"/>
      </w:docPartPr>
      <w:docPartBody>
        <w:p w:rsidR="00393F04" w:rsidRDefault="00131E6C">
          <w:pPr>
            <w:pStyle w:val="9DE6BC1F04EC47009A6851D07AE60A4A"/>
          </w:pPr>
          <w:r w:rsidRPr="00CF1A49">
            <w:t>Experience</w:t>
          </w:r>
        </w:p>
      </w:docPartBody>
    </w:docPart>
    <w:docPart>
      <w:docPartPr>
        <w:name w:val="4832A7FE53534EBFB139261D67913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D4BB2-8535-46B7-B089-9A9ECC298743}"/>
      </w:docPartPr>
      <w:docPartBody>
        <w:p w:rsidR="00393F04" w:rsidRDefault="00131E6C">
          <w:pPr>
            <w:pStyle w:val="4832A7FE53534EBFB139261D679131EB"/>
          </w:pPr>
          <w:r w:rsidRPr="00CF1A49">
            <w:t>Education</w:t>
          </w:r>
        </w:p>
      </w:docPartBody>
    </w:docPart>
    <w:docPart>
      <w:docPartPr>
        <w:name w:val="16DA1F07DAFC4C5EB5BD9D0CCD7E3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E9333-3E47-4C31-B75A-F7E965F13C51}"/>
      </w:docPartPr>
      <w:docPartBody>
        <w:p w:rsidR="00E644E5" w:rsidRDefault="00393F04" w:rsidP="00393F04">
          <w:pPr>
            <w:pStyle w:val="16DA1F07DAFC4C5EB5BD9D0CCD7E389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7E"/>
    <w:rsid w:val="00010B25"/>
    <w:rsid w:val="0002398C"/>
    <w:rsid w:val="00131E6C"/>
    <w:rsid w:val="00393F04"/>
    <w:rsid w:val="004B5E85"/>
    <w:rsid w:val="0076714A"/>
    <w:rsid w:val="00D4054F"/>
    <w:rsid w:val="00D42D12"/>
    <w:rsid w:val="00E644E5"/>
    <w:rsid w:val="00ED7F46"/>
    <w:rsid w:val="00F5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9B0CBEF0EA4DABB5FB6CB214F7A427">
    <w:name w:val="879B0CBEF0EA4DABB5FB6CB214F7A42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E6784EA97F84A2BAECF3BB9014B9D4D">
    <w:name w:val="8E6784EA97F84A2BAECF3BB9014B9D4D"/>
  </w:style>
  <w:style w:type="paragraph" w:customStyle="1" w:styleId="82E73FCA1E4646CA9075D0EF7DA8805F">
    <w:name w:val="82E73FCA1E4646CA9075D0EF7DA8805F"/>
  </w:style>
  <w:style w:type="paragraph" w:customStyle="1" w:styleId="8038D7D6965F41D5AA619D7B15D64CA0">
    <w:name w:val="8038D7D6965F41D5AA619D7B15D64CA0"/>
  </w:style>
  <w:style w:type="paragraph" w:customStyle="1" w:styleId="DEC04CEF90174989ACE10110F17C9E03">
    <w:name w:val="DEC04CEF90174989ACE10110F17C9E03"/>
  </w:style>
  <w:style w:type="paragraph" w:customStyle="1" w:styleId="B4831E26E148433E9134CB91B1209547">
    <w:name w:val="B4831E26E148433E9134CB91B1209547"/>
  </w:style>
  <w:style w:type="paragraph" w:customStyle="1" w:styleId="BF1DEFFDB7CB471287A53907D95605BA">
    <w:name w:val="BF1DEFFDB7CB471287A53907D95605BA"/>
  </w:style>
  <w:style w:type="paragraph" w:customStyle="1" w:styleId="608AB9D8D01E45119E55238581E2928A">
    <w:name w:val="608AB9D8D01E45119E55238581E2928A"/>
  </w:style>
  <w:style w:type="paragraph" w:customStyle="1" w:styleId="1BD3DCBE123C46DF862CE940DD1212B4">
    <w:name w:val="1BD3DCBE123C46DF862CE940DD1212B4"/>
  </w:style>
  <w:style w:type="paragraph" w:customStyle="1" w:styleId="56FD70C71B2E437CAEE7D4D04A36AFDA">
    <w:name w:val="56FD70C71B2E437CAEE7D4D04A36AFDA"/>
  </w:style>
  <w:style w:type="paragraph" w:customStyle="1" w:styleId="2951EFD9A8904EB1B917D03A98309885">
    <w:name w:val="2951EFD9A8904EB1B917D03A98309885"/>
  </w:style>
  <w:style w:type="paragraph" w:customStyle="1" w:styleId="9DE6BC1F04EC47009A6851D07AE60A4A">
    <w:name w:val="9DE6BC1F04EC47009A6851D07AE60A4A"/>
  </w:style>
  <w:style w:type="paragraph" w:customStyle="1" w:styleId="A65DAFD94B024D048D000BAFD49C108E">
    <w:name w:val="A65DAFD94B024D048D000BAFD49C108E"/>
  </w:style>
  <w:style w:type="paragraph" w:customStyle="1" w:styleId="F6265B4BC8FB40BB914A8E4675316D6B">
    <w:name w:val="F6265B4BC8FB40BB914A8E4675316D6B"/>
  </w:style>
  <w:style w:type="paragraph" w:customStyle="1" w:styleId="03B8A8258C1945F49A3A3562110147C3">
    <w:name w:val="03B8A8258C1945F49A3A3562110147C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7D700F5D4DF4857A50632F1A6DB05EF">
    <w:name w:val="77D700F5D4DF4857A50632F1A6DB05EF"/>
  </w:style>
  <w:style w:type="paragraph" w:customStyle="1" w:styleId="FCC12D49C0A44A16A88E51E9DEE5556B">
    <w:name w:val="FCC12D49C0A44A16A88E51E9DEE5556B"/>
  </w:style>
  <w:style w:type="paragraph" w:customStyle="1" w:styleId="7398C541ABB94A4F9AF8639125D2C469">
    <w:name w:val="7398C541ABB94A4F9AF8639125D2C469"/>
  </w:style>
  <w:style w:type="paragraph" w:customStyle="1" w:styleId="899990A83CA34F9E8C16662F0795881B">
    <w:name w:val="899990A83CA34F9E8C16662F0795881B"/>
  </w:style>
  <w:style w:type="paragraph" w:customStyle="1" w:styleId="A961A09AA2444A8086941478C94FE5AE">
    <w:name w:val="A961A09AA2444A8086941478C94FE5AE"/>
  </w:style>
  <w:style w:type="paragraph" w:customStyle="1" w:styleId="4C2AB39C14C04889885A947D18BD3165">
    <w:name w:val="4C2AB39C14C04889885A947D18BD3165"/>
  </w:style>
  <w:style w:type="paragraph" w:customStyle="1" w:styleId="D1D869B5E90149A6A3F20EF8953A7CC0">
    <w:name w:val="D1D869B5E90149A6A3F20EF8953A7CC0"/>
  </w:style>
  <w:style w:type="paragraph" w:customStyle="1" w:styleId="4832A7FE53534EBFB139261D679131EB">
    <w:name w:val="4832A7FE53534EBFB139261D679131EB"/>
  </w:style>
  <w:style w:type="paragraph" w:customStyle="1" w:styleId="3E78F2B7E63844C0ADE8D74567F2DD42">
    <w:name w:val="3E78F2B7E63844C0ADE8D74567F2DD42"/>
  </w:style>
  <w:style w:type="paragraph" w:customStyle="1" w:styleId="DE3B432CA5F9484181C1C37D86BF262B">
    <w:name w:val="DE3B432CA5F9484181C1C37D86BF262B"/>
  </w:style>
  <w:style w:type="paragraph" w:customStyle="1" w:styleId="B598DC53D4BF4F53A9211CD7F3CAE245">
    <w:name w:val="B598DC53D4BF4F53A9211CD7F3CAE245"/>
  </w:style>
  <w:style w:type="paragraph" w:customStyle="1" w:styleId="E002B514878D4CD2ADEC705E9CE0E4D3">
    <w:name w:val="E002B514878D4CD2ADEC705E9CE0E4D3"/>
  </w:style>
  <w:style w:type="paragraph" w:customStyle="1" w:styleId="7DECBB9F120043D38052EA868C5D6421">
    <w:name w:val="7DECBB9F120043D38052EA868C5D6421"/>
  </w:style>
  <w:style w:type="paragraph" w:customStyle="1" w:styleId="C145353C07FB4617937AA6EF790F5C30">
    <w:name w:val="C145353C07FB4617937AA6EF790F5C30"/>
  </w:style>
  <w:style w:type="paragraph" w:customStyle="1" w:styleId="BACBF028B231423686C079A82E866EB1">
    <w:name w:val="BACBF028B231423686C079A82E866EB1"/>
  </w:style>
  <w:style w:type="paragraph" w:customStyle="1" w:styleId="9808F5B876D44C57A99DE0E79B89C737">
    <w:name w:val="9808F5B876D44C57A99DE0E79B89C737"/>
  </w:style>
  <w:style w:type="paragraph" w:customStyle="1" w:styleId="0B33E0E51F6C44F98B4FF2F9EB9AF8C5">
    <w:name w:val="0B33E0E51F6C44F98B4FF2F9EB9AF8C5"/>
  </w:style>
  <w:style w:type="paragraph" w:customStyle="1" w:styleId="1B2B8A129E444CAE87534C0E4EE665E2">
    <w:name w:val="1B2B8A129E444CAE87534C0E4EE665E2"/>
  </w:style>
  <w:style w:type="paragraph" w:customStyle="1" w:styleId="CAAFA644876946DB869ABF01F11C71E9">
    <w:name w:val="CAAFA644876946DB869ABF01F11C71E9"/>
  </w:style>
  <w:style w:type="paragraph" w:customStyle="1" w:styleId="D3199830DA8E46D4A398F644B3119D97">
    <w:name w:val="D3199830DA8E46D4A398F644B3119D97"/>
  </w:style>
  <w:style w:type="paragraph" w:customStyle="1" w:styleId="1D21AD416EF74095ABB282C25AE4225C">
    <w:name w:val="1D21AD416EF74095ABB282C25AE4225C"/>
  </w:style>
  <w:style w:type="paragraph" w:customStyle="1" w:styleId="1315D6DC0C1B41E69E800BD752DCA05C">
    <w:name w:val="1315D6DC0C1B41E69E800BD752DCA05C"/>
  </w:style>
  <w:style w:type="paragraph" w:customStyle="1" w:styleId="D89696A038C74EFD92139030011615DB">
    <w:name w:val="D89696A038C74EFD92139030011615DB"/>
  </w:style>
  <w:style w:type="paragraph" w:customStyle="1" w:styleId="BFB6D0949107418482D9A43D1CC59AF8">
    <w:name w:val="BFB6D0949107418482D9A43D1CC59AF8"/>
  </w:style>
  <w:style w:type="paragraph" w:customStyle="1" w:styleId="C80DD4B054334E8CBB5D0205FDEA68D4">
    <w:name w:val="C80DD4B054334E8CBB5D0205FDEA68D4"/>
  </w:style>
  <w:style w:type="paragraph" w:customStyle="1" w:styleId="33382500E96B4F3986AE1DDE1C544D9D">
    <w:name w:val="33382500E96B4F3986AE1DDE1C544D9D"/>
  </w:style>
  <w:style w:type="paragraph" w:customStyle="1" w:styleId="BE29B53778764BB2B893B68088E141C3">
    <w:name w:val="BE29B53778764BB2B893B68088E141C3"/>
    <w:rsid w:val="00F5527E"/>
  </w:style>
  <w:style w:type="paragraph" w:customStyle="1" w:styleId="6DC6384CD0D24752A2187B49E311E58F">
    <w:name w:val="6DC6384CD0D24752A2187B49E311E58F"/>
    <w:rsid w:val="00393F04"/>
  </w:style>
  <w:style w:type="paragraph" w:customStyle="1" w:styleId="16DA1F07DAFC4C5EB5BD9D0CCD7E389A">
    <w:name w:val="16DA1F07DAFC4C5EB5BD9D0CCD7E389A"/>
    <w:rsid w:val="00393F04"/>
  </w:style>
  <w:style w:type="paragraph" w:customStyle="1" w:styleId="CEFC056824D7423CB5EACFFF1A72C380">
    <w:name w:val="CEFC056824D7423CB5EACFFF1A72C380"/>
    <w:rsid w:val="00393F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17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Leon, Esteban</dc:creator>
  <cp:keywords/>
  <dc:description/>
  <cp:lastModifiedBy>Ahmad Saeed</cp:lastModifiedBy>
  <cp:revision>12</cp:revision>
  <dcterms:created xsi:type="dcterms:W3CDTF">2020-10-24T23:36:00Z</dcterms:created>
  <dcterms:modified xsi:type="dcterms:W3CDTF">2021-09-05T11:13:00Z</dcterms:modified>
  <cp:category/>
</cp:coreProperties>
</file>